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4D" w:rsidRDefault="003324D4" w:rsidP="00E61D43">
      <w:pPr>
        <w:pStyle w:val="ResumeSections"/>
        <w:rPr>
          <w:color w:val="4A442A" w:themeColor="background2" w:themeShade="40"/>
          <w:sz w:val="12"/>
        </w:rPr>
      </w:pPr>
      <w:r>
        <w:rPr>
          <w:noProof/>
          <w:color w:val="4A442A" w:themeColor="background2" w:themeShade="40"/>
          <w:sz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4107180</wp:posOffset>
            </wp:positionH>
            <wp:positionV relativeFrom="paragraph">
              <wp:posOffset>-920419</wp:posOffset>
            </wp:positionV>
            <wp:extent cx="1600200" cy="15489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52156_905332722850492_886741956656779998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48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4B1">
        <w:rPr>
          <w:color w:val="4A442A" w:themeColor="background2" w:themeShade="40"/>
          <w:sz w:val="12"/>
        </w:rPr>
        <w:t>`</w:t>
      </w:r>
    </w:p>
    <w:p w:rsidR="000F1E4D" w:rsidRDefault="000F1E4D" w:rsidP="00E61D43">
      <w:pPr>
        <w:pStyle w:val="ResumeSections"/>
        <w:rPr>
          <w:color w:val="4A442A" w:themeColor="background2" w:themeShade="40"/>
          <w:sz w:val="20"/>
        </w:rPr>
      </w:pPr>
    </w:p>
    <w:p w:rsidR="00AF65F3" w:rsidRDefault="00AF65F3" w:rsidP="00E61D43">
      <w:pPr>
        <w:pStyle w:val="ResumeSections"/>
        <w:rPr>
          <w:color w:val="4A442A" w:themeColor="background2" w:themeShade="40"/>
          <w:sz w:val="20"/>
        </w:rPr>
      </w:pPr>
    </w:p>
    <w:p w:rsidR="00AF65F3" w:rsidRDefault="00472FD7" w:rsidP="00AF65F3">
      <w:pPr>
        <w:pStyle w:val="ResumeSections"/>
        <w:spacing w:after="0"/>
        <w:rPr>
          <w:color w:val="4A442A" w:themeColor="background2" w:themeShade="40"/>
          <w:sz w:val="20"/>
        </w:rPr>
      </w:pPr>
      <w:r>
        <w:rPr>
          <w:color w:val="4A442A" w:themeColor="background2" w:themeShade="40"/>
          <w:sz w:val="20"/>
        </w:rPr>
        <w:t>Objective</w:t>
      </w:r>
    </w:p>
    <w:p w:rsidR="00472FD7" w:rsidRDefault="00472FD7" w:rsidP="00AF65F3">
      <w:pPr>
        <w:pStyle w:val="ResumeSections"/>
        <w:spacing w:after="0"/>
        <w:rPr>
          <w:color w:val="4A442A" w:themeColor="background2" w:themeShade="40"/>
          <w:sz w:val="20"/>
        </w:rPr>
      </w:pPr>
      <w:r>
        <w:rPr>
          <w:color w:val="4A442A" w:themeColor="background2" w:themeShade="40"/>
          <w:sz w:val="20"/>
        </w:rPr>
        <w:tab/>
      </w:r>
    </w:p>
    <w:p w:rsidR="008B54CD" w:rsidRPr="008B54CD" w:rsidRDefault="00AD0C15" w:rsidP="00AF65F3">
      <w:pPr>
        <w:pStyle w:val="NoSpacing1"/>
        <w:rPr>
          <w:rFonts w:ascii="Garamond" w:hAnsi="Garamond" w:cs="Arial"/>
          <w:sz w:val="20"/>
        </w:rPr>
      </w:pPr>
      <w:r>
        <w:rPr>
          <w:rFonts w:ascii="Garamond" w:hAnsi="Garamond" w:cs="Arial"/>
          <w:sz w:val="20"/>
        </w:rPr>
        <w:t xml:space="preserve">        Dedicated </w:t>
      </w:r>
      <w:r w:rsidR="000835C2">
        <w:rPr>
          <w:rFonts w:ascii="Garamond" w:hAnsi="Garamond" w:cs="Arial"/>
          <w:sz w:val="20"/>
        </w:rPr>
        <w:t>and motivated Info</w:t>
      </w:r>
      <w:r w:rsidR="00556E4B">
        <w:rPr>
          <w:rFonts w:ascii="Garamond" w:hAnsi="Garamond" w:cs="Arial"/>
          <w:sz w:val="20"/>
        </w:rPr>
        <w:t>rmation Technology individual</w:t>
      </w:r>
      <w:r w:rsidR="000835C2">
        <w:rPr>
          <w:rFonts w:ascii="Garamond" w:hAnsi="Garamond" w:cs="Arial"/>
          <w:sz w:val="20"/>
        </w:rPr>
        <w:t xml:space="preserve"> seeking entry level</w:t>
      </w:r>
      <w:r w:rsidR="00556E4B">
        <w:rPr>
          <w:rFonts w:ascii="Garamond" w:hAnsi="Garamond" w:cs="Arial"/>
          <w:sz w:val="20"/>
        </w:rPr>
        <w:t xml:space="preserve"> opportunity</w:t>
      </w:r>
      <w:r w:rsidR="000835C2">
        <w:rPr>
          <w:rFonts w:ascii="Garamond" w:hAnsi="Garamond" w:cs="Arial"/>
          <w:sz w:val="20"/>
        </w:rPr>
        <w:t xml:space="preserve"> that will further develop my career a</w:t>
      </w:r>
      <w:r w:rsidR="00556E4B">
        <w:rPr>
          <w:rFonts w:ascii="Garamond" w:hAnsi="Garamond" w:cs="Arial"/>
          <w:sz w:val="20"/>
        </w:rPr>
        <w:t>nd personality as an individual</w:t>
      </w:r>
    </w:p>
    <w:p w:rsidR="00E61D43" w:rsidRPr="008B54CD" w:rsidRDefault="00E61D43" w:rsidP="00E61D43">
      <w:pPr>
        <w:pStyle w:val="ResumeSections"/>
        <w:rPr>
          <w:b w:val="0"/>
          <w:color w:val="4A442A" w:themeColor="background2" w:themeShade="40"/>
          <w:sz w:val="18"/>
        </w:rPr>
      </w:pPr>
    </w:p>
    <w:p w:rsidR="00E61D43" w:rsidRPr="008A2636" w:rsidRDefault="00E61D43" w:rsidP="00E61D43">
      <w:pPr>
        <w:pStyle w:val="ResumeSections"/>
        <w:rPr>
          <w:noProof/>
          <w:color w:val="4A442A" w:themeColor="background2" w:themeShade="40"/>
          <w:sz w:val="20"/>
        </w:rPr>
      </w:pPr>
    </w:p>
    <w:p w:rsidR="00C5047B" w:rsidRDefault="00E61D43" w:rsidP="00AF65F3">
      <w:pPr>
        <w:pStyle w:val="ResumeSections"/>
        <w:spacing w:after="0"/>
        <w:rPr>
          <w:noProof/>
          <w:color w:val="4A442A" w:themeColor="background2" w:themeShade="40"/>
        </w:rPr>
      </w:pPr>
      <w:r w:rsidRPr="008A2636">
        <w:rPr>
          <w:noProof/>
          <w:color w:val="4A442A" w:themeColor="background2" w:themeShade="40"/>
        </w:rPr>
        <w:t>Skills Summary</w:t>
      </w:r>
    </w:p>
    <w:p w:rsidR="00E61D43" w:rsidRPr="008A2636" w:rsidRDefault="00E61D43" w:rsidP="00AF65F3">
      <w:pPr>
        <w:pStyle w:val="ResumeSections"/>
        <w:spacing w:after="0"/>
        <w:rPr>
          <w:color w:val="4A442A" w:themeColor="background2" w:themeShade="40"/>
          <w:sz w:val="20"/>
        </w:rPr>
      </w:pPr>
      <w:r w:rsidRPr="000D22F8">
        <w:rPr>
          <w:noProof/>
          <w:color w:val="948A54" w:themeColor="background2" w:themeShade="80"/>
          <w:sz w:val="20"/>
        </w:rPr>
        <w:tab/>
      </w:r>
    </w:p>
    <w:p w:rsidR="00C5047B" w:rsidRPr="00C5047B" w:rsidRDefault="00C5047B" w:rsidP="00AF65F3">
      <w:pPr>
        <w:ind w:left="709"/>
        <w:rPr>
          <w:rFonts w:cs="Arial"/>
          <w:b/>
          <w:color w:val="000000"/>
        </w:rPr>
      </w:pPr>
      <w:r>
        <w:rPr>
          <w:rFonts w:ascii="Arial" w:hAnsi="Arial" w:cs="Arial"/>
          <w:color w:val="000000"/>
          <w:sz w:val="24"/>
          <w:szCs w:val="26"/>
        </w:rPr>
        <w:tab/>
      </w:r>
      <w:r w:rsidRPr="00C5047B">
        <w:rPr>
          <w:rFonts w:cs="Arial"/>
          <w:b/>
          <w:color w:val="000000"/>
        </w:rPr>
        <w:t>Technical Skills</w:t>
      </w:r>
      <w:r w:rsidRPr="00C5047B">
        <w:rPr>
          <w:rFonts w:cs="Arial"/>
          <w:b/>
          <w:color w:val="000000"/>
        </w:rPr>
        <w:tab/>
      </w:r>
      <w:r w:rsidRPr="00C5047B">
        <w:rPr>
          <w:rFonts w:cs="Arial"/>
          <w:b/>
          <w:color w:val="000000"/>
        </w:rPr>
        <w:tab/>
      </w:r>
      <w:r w:rsidRPr="00C5047B">
        <w:rPr>
          <w:rFonts w:cs="Arial"/>
          <w:b/>
          <w:color w:val="000000"/>
        </w:rPr>
        <w:tab/>
      </w:r>
      <w:r w:rsidRPr="00C5047B">
        <w:rPr>
          <w:rFonts w:cs="Arial"/>
          <w:color w:val="000000"/>
        </w:rPr>
        <w:tab/>
      </w:r>
      <w:r w:rsidRPr="00C5047B">
        <w:rPr>
          <w:rFonts w:cs="Arial"/>
          <w:color w:val="000000"/>
        </w:rPr>
        <w:tab/>
      </w:r>
    </w:p>
    <w:p w:rsidR="00C5047B" w:rsidRPr="00C5047B" w:rsidRDefault="00C5047B" w:rsidP="00C5047B">
      <w:pPr>
        <w:ind w:left="709"/>
        <w:rPr>
          <w:rFonts w:cs="Arial"/>
          <w:color w:val="000000"/>
        </w:rPr>
      </w:pPr>
      <w:r w:rsidRPr="00C5047B">
        <w:rPr>
          <w:rFonts w:cs="Arial"/>
          <w:color w:val="000000"/>
        </w:rPr>
        <w:t>Microsoft Office Power</w:t>
      </w:r>
      <w:r w:rsidR="00323897">
        <w:rPr>
          <w:rFonts w:cs="Arial"/>
          <w:color w:val="000000"/>
        </w:rPr>
        <w:t xml:space="preserve">Point </w:t>
      </w:r>
      <w:r w:rsidR="00323897">
        <w:rPr>
          <w:rFonts w:cs="Arial"/>
          <w:color w:val="000000"/>
        </w:rPr>
        <w:tab/>
        <w:t>Basic Adobe Photoshop</w:t>
      </w:r>
    </w:p>
    <w:p w:rsidR="00C5047B" w:rsidRPr="00C5047B" w:rsidRDefault="00323897" w:rsidP="00C5047B">
      <w:pPr>
        <w:ind w:left="709"/>
        <w:rPr>
          <w:rFonts w:cs="Arial"/>
          <w:color w:val="000000"/>
        </w:rPr>
      </w:pPr>
      <w:r>
        <w:rPr>
          <w:rFonts w:cs="Arial"/>
          <w:color w:val="000000"/>
        </w:rPr>
        <w:tab/>
        <w:t>Microsoft Office Word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AF65F3">
        <w:rPr>
          <w:rFonts w:cs="Arial"/>
          <w:color w:val="000000"/>
        </w:rPr>
        <w:t xml:space="preserve">Basic </w:t>
      </w:r>
      <w:r>
        <w:rPr>
          <w:rFonts w:cs="Arial"/>
          <w:color w:val="000000"/>
        </w:rPr>
        <w:t>Programming (java and C++)</w:t>
      </w:r>
    </w:p>
    <w:p w:rsidR="00C5047B" w:rsidRPr="00C5047B" w:rsidRDefault="00C5047B" w:rsidP="00C5047B">
      <w:pPr>
        <w:ind w:left="709"/>
        <w:rPr>
          <w:rFonts w:cs="Arial"/>
          <w:color w:val="000000"/>
        </w:rPr>
      </w:pPr>
      <w:r w:rsidRPr="00C5047B">
        <w:rPr>
          <w:rFonts w:cs="Arial"/>
          <w:color w:val="000000"/>
        </w:rPr>
        <w:tab/>
        <w:t xml:space="preserve">Installation (Hardware/Software) </w:t>
      </w:r>
      <w:r w:rsidR="00AF65F3">
        <w:rPr>
          <w:rFonts w:cs="Arial"/>
          <w:color w:val="000000"/>
        </w:rPr>
        <w:tab/>
      </w:r>
      <w:r w:rsidR="00AF65F3" w:rsidRPr="00C5047B">
        <w:rPr>
          <w:rFonts w:cs="Arial"/>
          <w:color w:val="000000"/>
        </w:rPr>
        <w:t>PC/laptop reformat</w:t>
      </w:r>
    </w:p>
    <w:p w:rsidR="00C5047B" w:rsidRPr="00AF65F3" w:rsidRDefault="00AF65F3" w:rsidP="00AF65F3">
      <w:pPr>
        <w:ind w:left="709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="00C5047B" w:rsidRPr="00C5047B">
        <w:rPr>
          <w:rFonts w:cs="Arial"/>
          <w:color w:val="000000"/>
        </w:rPr>
        <w:t>HTML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323897">
        <w:rPr>
          <w:rFonts w:cs="Arial"/>
          <w:color w:val="000000"/>
        </w:rPr>
        <w:tab/>
      </w:r>
      <w:r w:rsidR="00323897">
        <w:rPr>
          <w:rFonts w:cs="Arial"/>
          <w:color w:val="000000"/>
        </w:rPr>
        <w:tab/>
      </w:r>
      <w:r>
        <w:rPr>
          <w:rFonts w:cs="Arial"/>
          <w:color w:val="000000"/>
        </w:rPr>
        <w:t>Networking</w:t>
      </w:r>
    </w:p>
    <w:p w:rsidR="00C5047B" w:rsidRDefault="00C5047B" w:rsidP="00C5047B">
      <w:pPr>
        <w:pStyle w:val="NoSpacing1"/>
        <w:ind w:firstLine="720"/>
        <w:rPr>
          <w:rFonts w:ascii="Arial" w:hAnsi="Arial" w:cs="Arial"/>
          <w:bCs/>
          <w:sz w:val="24"/>
          <w:szCs w:val="24"/>
        </w:rPr>
      </w:pPr>
    </w:p>
    <w:p w:rsidR="00E61D43" w:rsidRPr="008A2636" w:rsidRDefault="00E61D43" w:rsidP="00E61D43">
      <w:pPr>
        <w:pStyle w:val="ResumeSections"/>
        <w:rPr>
          <w:color w:val="4A442A" w:themeColor="background2" w:themeShade="40"/>
          <w:sz w:val="20"/>
        </w:rPr>
      </w:pPr>
    </w:p>
    <w:p w:rsidR="00C5047B" w:rsidRDefault="00C5047B" w:rsidP="00AF65F3">
      <w:pPr>
        <w:pStyle w:val="ResumeSections"/>
        <w:spacing w:after="0"/>
        <w:rPr>
          <w:color w:val="4A442A" w:themeColor="background2" w:themeShade="40"/>
        </w:rPr>
      </w:pPr>
      <w:r>
        <w:rPr>
          <w:color w:val="4A442A" w:themeColor="background2" w:themeShade="40"/>
        </w:rPr>
        <w:t>Achievements</w:t>
      </w:r>
    </w:p>
    <w:p w:rsidR="00E6361B" w:rsidRPr="00E6361B" w:rsidRDefault="00E61D43" w:rsidP="00AF65F3">
      <w:pPr>
        <w:pStyle w:val="ResumeSections"/>
        <w:spacing w:after="0"/>
        <w:rPr>
          <w:color w:val="4A442A" w:themeColor="background2" w:themeShade="40"/>
          <w:sz w:val="20"/>
        </w:rPr>
      </w:pPr>
      <w:r w:rsidRPr="000D22F8">
        <w:rPr>
          <w:color w:val="948A54" w:themeColor="background2" w:themeShade="80"/>
          <w:sz w:val="20"/>
        </w:rPr>
        <w:tab/>
      </w:r>
    </w:p>
    <w:p w:rsidR="00323897" w:rsidRDefault="00323897" w:rsidP="00AF65F3">
      <w:pPr>
        <w:numPr>
          <w:ilvl w:val="0"/>
          <w:numId w:val="3"/>
        </w:numPr>
        <w:rPr>
          <w:color w:val="4A442A" w:themeColor="background2" w:themeShade="40"/>
        </w:rPr>
      </w:pPr>
      <w:r>
        <w:rPr>
          <w:color w:val="4A442A" w:themeColor="background2" w:themeShade="40"/>
        </w:rPr>
        <w:t>Arellano University Campus Ambassador</w:t>
      </w:r>
    </w:p>
    <w:p w:rsidR="00C65629" w:rsidRPr="008A2636" w:rsidRDefault="00C5047B" w:rsidP="00C65629">
      <w:pPr>
        <w:numPr>
          <w:ilvl w:val="0"/>
          <w:numId w:val="3"/>
        </w:numPr>
        <w:rPr>
          <w:color w:val="4A442A" w:themeColor="background2" w:themeShade="40"/>
        </w:rPr>
      </w:pPr>
      <w:r>
        <w:rPr>
          <w:color w:val="4A442A" w:themeColor="background2" w:themeShade="40"/>
        </w:rPr>
        <w:t>Mr.</w:t>
      </w:r>
      <w:r w:rsidR="000835C2">
        <w:rPr>
          <w:color w:val="4A442A" w:themeColor="background2" w:themeShade="40"/>
        </w:rPr>
        <w:t xml:space="preserve"> Arellano University 2015, 4</w:t>
      </w:r>
      <w:r w:rsidR="000835C2" w:rsidRPr="000835C2">
        <w:rPr>
          <w:color w:val="4A442A" w:themeColor="background2" w:themeShade="40"/>
          <w:vertAlign w:val="superscript"/>
        </w:rPr>
        <w:t>th</w:t>
      </w:r>
      <w:r w:rsidR="000835C2">
        <w:rPr>
          <w:color w:val="4A442A" w:themeColor="background2" w:themeShade="40"/>
        </w:rPr>
        <w:t xml:space="preserve"> runner-up</w:t>
      </w:r>
    </w:p>
    <w:p w:rsidR="00C65629" w:rsidRPr="008A2636" w:rsidRDefault="00C5047B" w:rsidP="00C65629">
      <w:pPr>
        <w:numPr>
          <w:ilvl w:val="0"/>
          <w:numId w:val="3"/>
        </w:numPr>
        <w:rPr>
          <w:color w:val="4A442A" w:themeColor="background2" w:themeShade="40"/>
        </w:rPr>
      </w:pPr>
      <w:r>
        <w:rPr>
          <w:color w:val="4A442A" w:themeColor="background2" w:themeShade="40"/>
        </w:rPr>
        <w:t>Ginoong Camiling 2015</w:t>
      </w:r>
      <w:r w:rsidR="000835C2">
        <w:rPr>
          <w:color w:val="4A442A" w:themeColor="background2" w:themeShade="40"/>
        </w:rPr>
        <w:t>, 1</w:t>
      </w:r>
      <w:r w:rsidR="000835C2" w:rsidRPr="000835C2">
        <w:rPr>
          <w:color w:val="4A442A" w:themeColor="background2" w:themeShade="40"/>
          <w:vertAlign w:val="superscript"/>
        </w:rPr>
        <w:t>st</w:t>
      </w:r>
      <w:r w:rsidR="000835C2">
        <w:rPr>
          <w:color w:val="4A442A" w:themeColor="background2" w:themeShade="40"/>
        </w:rPr>
        <w:t xml:space="preserve"> runner-up</w:t>
      </w:r>
    </w:p>
    <w:p w:rsidR="00C65629" w:rsidRPr="00E6361B" w:rsidRDefault="00C65629" w:rsidP="00C5047B">
      <w:pPr>
        <w:ind w:left="720"/>
        <w:rPr>
          <w:color w:val="4A442A" w:themeColor="background2" w:themeShade="40"/>
        </w:rPr>
      </w:pPr>
    </w:p>
    <w:p w:rsidR="00E61D43" w:rsidRPr="008A2636" w:rsidRDefault="00E61D43" w:rsidP="00E61D43">
      <w:pPr>
        <w:pStyle w:val="ResumeSections"/>
        <w:rPr>
          <w:color w:val="4A442A" w:themeColor="background2" w:themeShade="40"/>
          <w:sz w:val="20"/>
        </w:rPr>
      </w:pPr>
    </w:p>
    <w:p w:rsidR="00855A38" w:rsidRDefault="00E61D43" w:rsidP="00AF65F3">
      <w:pPr>
        <w:pStyle w:val="ResumeSections"/>
        <w:spacing w:after="0"/>
        <w:rPr>
          <w:color w:val="4A442A" w:themeColor="background2" w:themeShade="40"/>
        </w:rPr>
      </w:pPr>
      <w:r w:rsidRPr="008A2636">
        <w:rPr>
          <w:color w:val="4A442A" w:themeColor="background2" w:themeShade="40"/>
        </w:rPr>
        <w:t>Education</w:t>
      </w:r>
    </w:p>
    <w:p w:rsidR="00E61D43" w:rsidRPr="008A2636" w:rsidRDefault="00E61D43" w:rsidP="00AF65F3">
      <w:pPr>
        <w:pStyle w:val="ResumeSections"/>
        <w:spacing w:after="0"/>
        <w:rPr>
          <w:color w:val="4A442A" w:themeColor="background2" w:themeShade="40"/>
          <w:sz w:val="20"/>
        </w:rPr>
      </w:pPr>
      <w:r w:rsidRPr="008A2636">
        <w:rPr>
          <w:color w:val="948A54" w:themeColor="background2" w:themeShade="80"/>
          <w:sz w:val="20"/>
        </w:rPr>
        <w:tab/>
      </w:r>
    </w:p>
    <w:p w:rsidR="000835C2" w:rsidRPr="00AF65F3" w:rsidRDefault="00E61D43" w:rsidP="00AF65F3">
      <w:pPr>
        <w:pStyle w:val="ListParagraph"/>
        <w:spacing w:after="0"/>
        <w:rPr>
          <w:b/>
          <w:color w:val="4A442A" w:themeColor="background2" w:themeShade="40"/>
          <w:sz w:val="20"/>
        </w:rPr>
      </w:pPr>
      <w:r w:rsidRPr="00AF65F3">
        <w:rPr>
          <w:b/>
          <w:caps/>
          <w:color w:val="4A442A" w:themeColor="background2" w:themeShade="40"/>
          <w:sz w:val="20"/>
        </w:rPr>
        <w:t>Arellano university-jas campu</w:t>
      </w:r>
      <w:r w:rsidR="002023A0">
        <w:rPr>
          <w:b/>
          <w:caps/>
          <w:color w:val="4A442A" w:themeColor="background2" w:themeShade="40"/>
          <w:sz w:val="20"/>
        </w:rPr>
        <w:t xml:space="preserve">S, </w:t>
      </w:r>
      <w:r w:rsidR="00AD0C15" w:rsidRPr="00AF65F3">
        <w:rPr>
          <w:b/>
          <w:caps/>
          <w:color w:val="4A442A" w:themeColor="background2" w:themeShade="40"/>
          <w:sz w:val="20"/>
        </w:rPr>
        <w:t>pasay</w:t>
      </w:r>
      <w:r w:rsidR="002023A0">
        <w:rPr>
          <w:b/>
          <w:caps/>
          <w:color w:val="4A442A" w:themeColor="background2" w:themeShade="40"/>
          <w:sz w:val="20"/>
        </w:rPr>
        <w:t xml:space="preserve"> CITY</w:t>
      </w:r>
    </w:p>
    <w:p w:rsidR="00323897" w:rsidRPr="00323897" w:rsidRDefault="00323897" w:rsidP="00E61D43">
      <w:pPr>
        <w:pStyle w:val="ListParagraph"/>
        <w:rPr>
          <w:color w:val="4A442A" w:themeColor="background2" w:themeShade="40"/>
          <w:sz w:val="20"/>
        </w:rPr>
      </w:pPr>
      <w:r>
        <w:rPr>
          <w:color w:val="4A442A" w:themeColor="background2" w:themeShade="40"/>
          <w:sz w:val="20"/>
        </w:rPr>
        <w:t>BS in In</w:t>
      </w:r>
      <w:r w:rsidR="00C5047B">
        <w:rPr>
          <w:color w:val="4A442A" w:themeColor="background2" w:themeShade="40"/>
          <w:sz w:val="20"/>
        </w:rPr>
        <w:t xml:space="preserve">formation Technology, </w:t>
      </w:r>
      <w:r>
        <w:rPr>
          <w:color w:val="4A442A" w:themeColor="background2" w:themeShade="40"/>
          <w:sz w:val="20"/>
        </w:rPr>
        <w:t>2013-</w:t>
      </w:r>
      <w:r w:rsidR="00472FD7">
        <w:rPr>
          <w:color w:val="4A442A" w:themeColor="background2" w:themeShade="40"/>
          <w:sz w:val="20"/>
        </w:rPr>
        <w:t xml:space="preserve">present </w:t>
      </w:r>
    </w:p>
    <w:p w:rsidR="00323897" w:rsidRPr="00AF65F3" w:rsidRDefault="00AD0C15" w:rsidP="00AF65F3">
      <w:pPr>
        <w:pStyle w:val="ListParagraph"/>
        <w:spacing w:after="0"/>
        <w:rPr>
          <w:b/>
          <w:color w:val="4A442A" w:themeColor="background2" w:themeShade="40"/>
          <w:sz w:val="20"/>
        </w:rPr>
      </w:pPr>
      <w:r w:rsidRPr="00AF65F3">
        <w:rPr>
          <w:b/>
          <w:caps/>
          <w:color w:val="4A442A" w:themeColor="background2" w:themeShade="40"/>
          <w:sz w:val="20"/>
        </w:rPr>
        <w:t>Camiling colleges-Camiling, Tarlac</w:t>
      </w:r>
    </w:p>
    <w:p w:rsidR="00323897" w:rsidRDefault="00323897" w:rsidP="00AF65F3">
      <w:pPr>
        <w:pStyle w:val="ListParagraph"/>
        <w:spacing w:after="0"/>
        <w:rPr>
          <w:color w:val="4A442A" w:themeColor="background2" w:themeShade="40"/>
          <w:sz w:val="20"/>
        </w:rPr>
      </w:pPr>
      <w:r>
        <w:rPr>
          <w:color w:val="4A442A" w:themeColor="background2" w:themeShade="40"/>
          <w:sz w:val="20"/>
        </w:rPr>
        <w:t xml:space="preserve">High School, </w:t>
      </w:r>
      <w:r w:rsidR="008A2636">
        <w:rPr>
          <w:color w:val="4A442A" w:themeColor="background2" w:themeShade="40"/>
          <w:sz w:val="20"/>
        </w:rPr>
        <w:t>2009</w:t>
      </w:r>
      <w:r w:rsidR="00C5047B">
        <w:rPr>
          <w:color w:val="4A442A" w:themeColor="background2" w:themeShade="40"/>
          <w:sz w:val="20"/>
        </w:rPr>
        <w:t>-2013</w:t>
      </w:r>
    </w:p>
    <w:p w:rsidR="00AF65F3" w:rsidRPr="008A2636" w:rsidRDefault="00AF65F3" w:rsidP="00AF65F3">
      <w:pPr>
        <w:pStyle w:val="ListParagraph"/>
        <w:spacing w:after="0"/>
        <w:rPr>
          <w:color w:val="4A442A" w:themeColor="background2" w:themeShade="40"/>
          <w:sz w:val="20"/>
        </w:rPr>
      </w:pPr>
    </w:p>
    <w:p w:rsidR="00323897" w:rsidRPr="00AF65F3" w:rsidRDefault="00C5047B" w:rsidP="00AF65F3">
      <w:pPr>
        <w:pStyle w:val="ListParagraph"/>
        <w:spacing w:after="0"/>
        <w:rPr>
          <w:b/>
          <w:color w:val="4A442A" w:themeColor="background2" w:themeShade="40"/>
          <w:sz w:val="20"/>
        </w:rPr>
      </w:pPr>
      <w:r w:rsidRPr="00AF65F3">
        <w:rPr>
          <w:b/>
          <w:color w:val="4A442A" w:themeColor="background2" w:themeShade="40"/>
          <w:sz w:val="20"/>
        </w:rPr>
        <w:t>BOBON 1</w:t>
      </w:r>
      <w:r w:rsidRPr="00AF65F3">
        <w:rPr>
          <w:b/>
          <w:color w:val="4A442A" w:themeColor="background2" w:themeShade="40"/>
          <w:sz w:val="20"/>
          <w:vertAlign w:val="superscript"/>
        </w:rPr>
        <w:t>ST</w:t>
      </w:r>
      <w:r w:rsidR="00323897" w:rsidRPr="00AF65F3">
        <w:rPr>
          <w:b/>
          <w:color w:val="4A442A" w:themeColor="background2" w:themeShade="40"/>
          <w:sz w:val="20"/>
        </w:rPr>
        <w:t xml:space="preserve"> PALIMBO ELEMENTARY SCHOOL</w:t>
      </w:r>
      <w:r w:rsidR="009A0361">
        <w:rPr>
          <w:b/>
          <w:color w:val="4A442A" w:themeColor="background2" w:themeShade="40"/>
          <w:sz w:val="20"/>
        </w:rPr>
        <w:t>, TARLAC</w:t>
      </w:r>
    </w:p>
    <w:p w:rsidR="00855A38" w:rsidRDefault="00323897" w:rsidP="00AF65F3">
      <w:pPr>
        <w:pStyle w:val="ListParagraph"/>
        <w:spacing w:after="0"/>
        <w:rPr>
          <w:color w:val="4A442A" w:themeColor="background2" w:themeShade="40"/>
          <w:sz w:val="20"/>
        </w:rPr>
      </w:pPr>
      <w:r>
        <w:rPr>
          <w:color w:val="4A442A" w:themeColor="background2" w:themeShade="40"/>
          <w:sz w:val="20"/>
        </w:rPr>
        <w:t>Grade Scool,</w:t>
      </w:r>
      <w:r w:rsidR="00C5047B">
        <w:rPr>
          <w:color w:val="4A442A" w:themeColor="background2" w:themeShade="40"/>
          <w:sz w:val="20"/>
        </w:rPr>
        <w:t xml:space="preserve"> 2003-2009</w:t>
      </w:r>
    </w:p>
    <w:p w:rsidR="009A0361" w:rsidRDefault="009A0361" w:rsidP="00AF65F3">
      <w:pPr>
        <w:pStyle w:val="ListParagraph"/>
        <w:spacing w:after="0"/>
        <w:rPr>
          <w:color w:val="4A442A" w:themeColor="background2" w:themeShade="40"/>
          <w:sz w:val="20"/>
        </w:rPr>
      </w:pPr>
    </w:p>
    <w:p w:rsidR="009A0361" w:rsidRDefault="009A0361" w:rsidP="00AF65F3">
      <w:pPr>
        <w:pStyle w:val="ListParagraph"/>
        <w:spacing w:after="0"/>
        <w:rPr>
          <w:color w:val="4A442A" w:themeColor="background2" w:themeShade="40"/>
          <w:sz w:val="20"/>
        </w:rPr>
      </w:pPr>
    </w:p>
    <w:p w:rsidR="00AF65F3" w:rsidRPr="00323897" w:rsidRDefault="00AF65F3" w:rsidP="00AF65F3">
      <w:pPr>
        <w:pStyle w:val="ListParagraph"/>
        <w:spacing w:after="0"/>
        <w:rPr>
          <w:color w:val="4A442A" w:themeColor="background2" w:themeShade="40"/>
          <w:sz w:val="20"/>
        </w:rPr>
      </w:pPr>
    </w:p>
    <w:p w:rsidR="00855A38" w:rsidRDefault="00855A38" w:rsidP="00E61D43">
      <w:pPr>
        <w:pStyle w:val="ResumeSections"/>
        <w:rPr>
          <w:color w:val="4A442A" w:themeColor="background2" w:themeShade="40"/>
        </w:rPr>
      </w:pPr>
      <w:r>
        <w:rPr>
          <w:color w:val="4A442A" w:themeColor="background2" w:themeShade="40"/>
        </w:rPr>
        <w:t>SEMINARS/TRAINING ATTENDED</w:t>
      </w:r>
    </w:p>
    <w:p w:rsidR="00855A38" w:rsidRPr="008A2636" w:rsidRDefault="00855A38" w:rsidP="00855A38">
      <w:pPr>
        <w:pStyle w:val="ResumeSections"/>
        <w:rPr>
          <w:color w:val="4A442A" w:themeColor="background2" w:themeShade="40"/>
          <w:sz w:val="20"/>
        </w:rPr>
      </w:pPr>
      <w:r w:rsidRPr="008A2636">
        <w:rPr>
          <w:color w:val="948A54" w:themeColor="background2" w:themeShade="80"/>
          <w:sz w:val="20"/>
        </w:rPr>
        <w:tab/>
      </w:r>
    </w:p>
    <w:tbl>
      <w:tblPr>
        <w:tblW w:w="9580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4590"/>
        <w:gridCol w:w="3108"/>
      </w:tblGrid>
      <w:tr w:rsidR="00855A38" w:rsidRPr="00855A38" w:rsidTr="00AF65F3">
        <w:tc>
          <w:tcPr>
            <w:tcW w:w="1882" w:type="dxa"/>
          </w:tcPr>
          <w:p w:rsidR="00855A38" w:rsidRPr="00855A38" w:rsidRDefault="00855A38" w:rsidP="00E872E6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</w:p>
          <w:p w:rsidR="00855A38" w:rsidRPr="00855A38" w:rsidRDefault="00855A38" w:rsidP="00E872E6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>September 24, 2013</w:t>
            </w:r>
          </w:p>
        </w:tc>
        <w:tc>
          <w:tcPr>
            <w:tcW w:w="4590" w:type="dxa"/>
          </w:tcPr>
          <w:p w:rsidR="00855A38" w:rsidRPr="00855A38" w:rsidRDefault="00855A38" w:rsidP="00AF65F3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 xml:space="preserve">Tech </w:t>
            </w:r>
            <w:r w:rsidR="00AF65F3">
              <w:rPr>
                <w:rFonts w:ascii="Garamond" w:hAnsi="Garamond" w:cs="Arial"/>
                <w:sz w:val="20"/>
                <w:szCs w:val="24"/>
              </w:rPr>
              <w:t xml:space="preserve">Tutor: </w:t>
            </w:r>
            <w:r w:rsidRPr="00855A38">
              <w:rPr>
                <w:rFonts w:ascii="Garamond" w:hAnsi="Garamond" w:cs="Arial"/>
                <w:sz w:val="20"/>
                <w:szCs w:val="24"/>
              </w:rPr>
              <w:t>The Gamification of Education</w:t>
            </w:r>
          </w:p>
        </w:tc>
        <w:tc>
          <w:tcPr>
            <w:tcW w:w="3108" w:type="dxa"/>
          </w:tcPr>
          <w:p w:rsidR="00855A38" w:rsidRPr="00855A38" w:rsidRDefault="00855A38" w:rsidP="00AF65F3">
            <w:pPr>
              <w:jc w:val="center"/>
              <w:rPr>
                <w:rFonts w:cs="Arial"/>
                <w:szCs w:val="24"/>
              </w:rPr>
            </w:pPr>
          </w:p>
          <w:p w:rsidR="00855A38" w:rsidRPr="00855A38" w:rsidRDefault="00855A38" w:rsidP="00AF65F3">
            <w:pPr>
              <w:jc w:val="center"/>
              <w:rPr>
                <w:rFonts w:cs="Arial"/>
                <w:szCs w:val="24"/>
              </w:rPr>
            </w:pPr>
            <w:r w:rsidRPr="00855A38">
              <w:rPr>
                <w:rFonts w:cs="Arial"/>
                <w:szCs w:val="24"/>
              </w:rPr>
              <w:t>Mall of Asia Arena</w:t>
            </w:r>
          </w:p>
        </w:tc>
      </w:tr>
      <w:tr w:rsidR="00855A38" w:rsidRPr="00855A38" w:rsidTr="00AF65F3">
        <w:tc>
          <w:tcPr>
            <w:tcW w:w="1882" w:type="dxa"/>
          </w:tcPr>
          <w:p w:rsidR="00855A38" w:rsidRPr="00855A38" w:rsidRDefault="00855A38" w:rsidP="00E872E6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</w:p>
          <w:p w:rsidR="00855A38" w:rsidRPr="00855A38" w:rsidRDefault="00855A38" w:rsidP="00E872E6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>September 24, 2014</w:t>
            </w:r>
          </w:p>
        </w:tc>
        <w:tc>
          <w:tcPr>
            <w:tcW w:w="4590" w:type="dxa"/>
          </w:tcPr>
          <w:p w:rsidR="00855A38" w:rsidRPr="00855A38" w:rsidRDefault="00855A38" w:rsidP="00AF65F3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 xml:space="preserve">Tech </w:t>
            </w:r>
            <w:r w:rsidR="00AF65F3">
              <w:rPr>
                <w:rFonts w:ascii="Garamond" w:hAnsi="Garamond" w:cs="Arial"/>
                <w:sz w:val="20"/>
                <w:szCs w:val="24"/>
              </w:rPr>
              <w:t xml:space="preserve">Tutor: </w:t>
            </w:r>
            <w:r w:rsidRPr="00855A38">
              <w:rPr>
                <w:rFonts w:ascii="Garamond" w:hAnsi="Garamond" w:cs="Arial"/>
                <w:sz w:val="20"/>
                <w:szCs w:val="24"/>
              </w:rPr>
              <w:t>The Mobile E-Learning</w:t>
            </w:r>
          </w:p>
          <w:p w:rsidR="00855A38" w:rsidRPr="00855A38" w:rsidRDefault="00855A38" w:rsidP="00AF65F3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>Revolution</w:t>
            </w:r>
          </w:p>
        </w:tc>
        <w:tc>
          <w:tcPr>
            <w:tcW w:w="3108" w:type="dxa"/>
          </w:tcPr>
          <w:p w:rsidR="00855A38" w:rsidRPr="00855A38" w:rsidRDefault="00855A38" w:rsidP="00AF65F3">
            <w:pPr>
              <w:jc w:val="center"/>
              <w:rPr>
                <w:rFonts w:cs="Arial"/>
                <w:szCs w:val="24"/>
              </w:rPr>
            </w:pPr>
            <w:r w:rsidRPr="00855A38">
              <w:rPr>
                <w:rFonts w:cs="Arial"/>
                <w:szCs w:val="24"/>
              </w:rPr>
              <w:t>Sm Megatrade hall 2</w:t>
            </w:r>
          </w:p>
          <w:p w:rsidR="00855A38" w:rsidRPr="00855A38" w:rsidRDefault="00855A38" w:rsidP="00AF65F3">
            <w:pPr>
              <w:jc w:val="center"/>
              <w:rPr>
                <w:rFonts w:cs="Arial"/>
                <w:szCs w:val="24"/>
              </w:rPr>
            </w:pPr>
            <w:r w:rsidRPr="00855A38">
              <w:rPr>
                <w:rFonts w:cs="Arial"/>
                <w:szCs w:val="24"/>
              </w:rPr>
              <w:t>SM Megamall</w:t>
            </w:r>
          </w:p>
        </w:tc>
      </w:tr>
      <w:tr w:rsidR="00855A38" w:rsidRPr="00855A38" w:rsidTr="00AF65F3">
        <w:tc>
          <w:tcPr>
            <w:tcW w:w="1882" w:type="dxa"/>
          </w:tcPr>
          <w:p w:rsidR="00855A38" w:rsidRPr="00855A38" w:rsidRDefault="00855A38" w:rsidP="00E872E6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</w:p>
          <w:p w:rsidR="00855A38" w:rsidRPr="00855A38" w:rsidRDefault="00855A38" w:rsidP="00E872E6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>July 7, 2015</w:t>
            </w:r>
          </w:p>
        </w:tc>
        <w:tc>
          <w:tcPr>
            <w:tcW w:w="4590" w:type="dxa"/>
          </w:tcPr>
          <w:p w:rsidR="00855A38" w:rsidRPr="00855A38" w:rsidRDefault="00855A38" w:rsidP="00AF65F3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>APEC</w:t>
            </w:r>
            <w:r w:rsidR="00AF65F3">
              <w:rPr>
                <w:rFonts w:ascii="Garamond" w:hAnsi="Garamond" w:cs="Arial"/>
                <w:sz w:val="20"/>
                <w:szCs w:val="24"/>
              </w:rPr>
              <w:t xml:space="preserve">: </w:t>
            </w:r>
            <w:r w:rsidRPr="00855A38">
              <w:rPr>
                <w:rFonts w:ascii="Garamond" w:hAnsi="Garamond" w:cs="Arial"/>
                <w:sz w:val="20"/>
                <w:szCs w:val="24"/>
              </w:rPr>
              <w:t>Slingshot MNL2015</w:t>
            </w:r>
            <w:r w:rsidR="00AF65F3">
              <w:rPr>
                <w:rFonts w:ascii="Garamond" w:hAnsi="Garamond" w:cs="Arial"/>
                <w:sz w:val="20"/>
                <w:szCs w:val="24"/>
              </w:rPr>
              <w:t xml:space="preserve"> </w:t>
            </w:r>
            <w:r w:rsidRPr="00855A38">
              <w:rPr>
                <w:rFonts w:ascii="Garamond" w:hAnsi="Garamond" w:cs="Arial"/>
                <w:sz w:val="20"/>
                <w:szCs w:val="24"/>
              </w:rPr>
              <w:t>Launching World-Changing</w:t>
            </w:r>
            <w:r w:rsidR="00AF65F3">
              <w:rPr>
                <w:rFonts w:ascii="Garamond" w:hAnsi="Garamond" w:cs="Arial"/>
                <w:sz w:val="20"/>
                <w:szCs w:val="24"/>
              </w:rPr>
              <w:t xml:space="preserve"> </w:t>
            </w:r>
            <w:r w:rsidRPr="00855A38">
              <w:rPr>
                <w:rFonts w:ascii="Garamond" w:hAnsi="Garamond" w:cs="Arial"/>
                <w:sz w:val="20"/>
                <w:szCs w:val="24"/>
              </w:rPr>
              <w:t>Ideas</w:t>
            </w:r>
          </w:p>
        </w:tc>
        <w:tc>
          <w:tcPr>
            <w:tcW w:w="3108" w:type="dxa"/>
          </w:tcPr>
          <w:p w:rsidR="00855A38" w:rsidRPr="00855A38" w:rsidRDefault="00855A38" w:rsidP="00AF65F3">
            <w:pPr>
              <w:jc w:val="center"/>
              <w:rPr>
                <w:rFonts w:cs="Arial"/>
                <w:szCs w:val="24"/>
              </w:rPr>
            </w:pPr>
            <w:r w:rsidRPr="00855A38">
              <w:rPr>
                <w:rFonts w:cs="Arial"/>
                <w:szCs w:val="24"/>
              </w:rPr>
              <w:t>Philippine International Convention Centre Manila, Philippines</w:t>
            </w:r>
          </w:p>
          <w:p w:rsidR="00855A38" w:rsidRPr="00855A38" w:rsidRDefault="00855A38" w:rsidP="00AF65F3">
            <w:pPr>
              <w:jc w:val="center"/>
              <w:rPr>
                <w:rFonts w:cs="Arial"/>
                <w:szCs w:val="24"/>
              </w:rPr>
            </w:pPr>
            <w:r w:rsidRPr="00855A38">
              <w:rPr>
                <w:rFonts w:cs="Arial"/>
                <w:szCs w:val="24"/>
              </w:rPr>
              <w:t>(PICC)</w:t>
            </w:r>
          </w:p>
        </w:tc>
      </w:tr>
      <w:tr w:rsidR="00855A38" w:rsidRPr="00855A38" w:rsidTr="00AF65F3">
        <w:tc>
          <w:tcPr>
            <w:tcW w:w="1882" w:type="dxa"/>
          </w:tcPr>
          <w:p w:rsidR="00855A38" w:rsidRPr="00855A38" w:rsidRDefault="00855A38" w:rsidP="00E872E6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</w:p>
          <w:p w:rsidR="00855A38" w:rsidRPr="00855A38" w:rsidRDefault="00855A38" w:rsidP="00E872E6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>July 26, 2015</w:t>
            </w:r>
          </w:p>
        </w:tc>
        <w:tc>
          <w:tcPr>
            <w:tcW w:w="4590" w:type="dxa"/>
          </w:tcPr>
          <w:p w:rsidR="00855A38" w:rsidRPr="00855A38" w:rsidRDefault="00855A38" w:rsidP="00AF65F3">
            <w:pPr>
              <w:pStyle w:val="NoSpacing1"/>
              <w:tabs>
                <w:tab w:val="left" w:pos="709"/>
              </w:tabs>
              <w:suppressAutoHyphens/>
              <w:jc w:val="center"/>
              <w:rPr>
                <w:rFonts w:ascii="Garamond" w:hAnsi="Garamond" w:cs="Arial"/>
                <w:sz w:val="20"/>
                <w:szCs w:val="24"/>
              </w:rPr>
            </w:pPr>
            <w:r w:rsidRPr="00855A38">
              <w:rPr>
                <w:rFonts w:ascii="Garamond" w:hAnsi="Garamond" w:cs="Arial"/>
                <w:sz w:val="20"/>
                <w:szCs w:val="24"/>
              </w:rPr>
              <w:t>National Science Technology Week</w:t>
            </w:r>
            <w:r w:rsidR="00AF65F3">
              <w:rPr>
                <w:rFonts w:ascii="Garamond" w:hAnsi="Garamond" w:cs="Arial"/>
                <w:sz w:val="20"/>
                <w:szCs w:val="24"/>
              </w:rPr>
              <w:t xml:space="preserve"> </w:t>
            </w:r>
            <w:r w:rsidRPr="00855A38">
              <w:rPr>
                <w:rFonts w:ascii="Garamond" w:hAnsi="Garamond" w:cs="Arial"/>
                <w:sz w:val="20"/>
                <w:szCs w:val="24"/>
              </w:rPr>
              <w:t>2015</w:t>
            </w:r>
          </w:p>
        </w:tc>
        <w:tc>
          <w:tcPr>
            <w:tcW w:w="3108" w:type="dxa"/>
          </w:tcPr>
          <w:p w:rsidR="00855A38" w:rsidRPr="00855A38" w:rsidRDefault="00855A38" w:rsidP="00AF65F3">
            <w:pPr>
              <w:tabs>
                <w:tab w:val="left" w:pos="2177"/>
              </w:tabs>
              <w:jc w:val="center"/>
              <w:rPr>
                <w:rFonts w:cs="Arial"/>
                <w:szCs w:val="24"/>
              </w:rPr>
            </w:pPr>
          </w:p>
          <w:p w:rsidR="00855A38" w:rsidRPr="00855A38" w:rsidRDefault="00855A38" w:rsidP="00AF65F3">
            <w:pPr>
              <w:jc w:val="center"/>
              <w:rPr>
                <w:rFonts w:cs="Arial"/>
                <w:szCs w:val="24"/>
              </w:rPr>
            </w:pPr>
            <w:r w:rsidRPr="00855A38">
              <w:rPr>
                <w:rFonts w:cs="Arial"/>
                <w:szCs w:val="24"/>
              </w:rPr>
              <w:t>SMX Convention Center</w:t>
            </w:r>
          </w:p>
        </w:tc>
      </w:tr>
    </w:tbl>
    <w:p w:rsidR="00556E4B" w:rsidRDefault="00556E4B" w:rsidP="00556E4B">
      <w:pPr>
        <w:pStyle w:val="ResumeSections"/>
        <w:tabs>
          <w:tab w:val="left" w:pos="8172"/>
        </w:tabs>
        <w:rPr>
          <w:color w:val="4A442A" w:themeColor="background2" w:themeShade="40"/>
        </w:rPr>
      </w:pPr>
      <w:bookmarkStart w:id="0" w:name="_GoBack"/>
      <w:bookmarkEnd w:id="0"/>
      <w:r w:rsidRPr="008A2636">
        <w:rPr>
          <w:color w:val="4A442A" w:themeColor="background2" w:themeShade="40"/>
        </w:rPr>
        <w:lastRenderedPageBreak/>
        <w:t>P</w:t>
      </w:r>
      <w:r>
        <w:rPr>
          <w:color w:val="4A442A" w:themeColor="background2" w:themeShade="40"/>
        </w:rPr>
        <w:t>ersonal Data</w:t>
      </w:r>
    </w:p>
    <w:p w:rsidR="00556E4B" w:rsidRPr="00C5047B" w:rsidRDefault="00556E4B" w:rsidP="00556E4B">
      <w:pPr>
        <w:pStyle w:val="ResumeSections"/>
        <w:tabs>
          <w:tab w:val="left" w:pos="8172"/>
        </w:tabs>
        <w:rPr>
          <w:color w:val="4A442A" w:themeColor="background2" w:themeShade="40"/>
          <w:sz w:val="20"/>
        </w:rPr>
      </w:pPr>
      <w:r>
        <w:rPr>
          <w:color w:val="948A54" w:themeColor="background2" w:themeShade="80"/>
          <w:sz w:val="20"/>
        </w:rPr>
        <w:t xml:space="preserve"> </w:t>
      </w:r>
      <w:r w:rsidRPr="000D22F8">
        <w:rPr>
          <w:color w:val="948A54" w:themeColor="background2" w:themeShade="80"/>
          <w:sz w:val="20"/>
        </w:rPr>
        <w:t>______________________________________________________________________________________</w:t>
      </w:r>
    </w:p>
    <w:p w:rsidR="00556E4B" w:rsidRDefault="00556E4B" w:rsidP="00556E4B">
      <w:pPr>
        <w:pStyle w:val="Profile"/>
        <w:rPr>
          <w:color w:val="4A442A" w:themeColor="background2" w:themeShade="40"/>
        </w:rPr>
      </w:pPr>
      <w:r>
        <w:rPr>
          <w:color w:val="4A442A" w:themeColor="background2" w:themeShade="40"/>
        </w:rPr>
        <w:t>Gender</w:t>
      </w:r>
      <w:r>
        <w:rPr>
          <w:color w:val="4A442A" w:themeColor="background2" w:themeShade="40"/>
        </w:rPr>
        <w:tab/>
        <w:t>:</w:t>
      </w:r>
      <w:r>
        <w:rPr>
          <w:color w:val="4A442A" w:themeColor="background2" w:themeShade="40"/>
        </w:rPr>
        <w:tab/>
        <w:t>Male</w:t>
      </w:r>
    </w:p>
    <w:p w:rsidR="00556E4B" w:rsidRDefault="00556E4B" w:rsidP="00556E4B">
      <w:pPr>
        <w:pStyle w:val="Profile"/>
        <w:rPr>
          <w:color w:val="4A442A" w:themeColor="background2" w:themeShade="40"/>
        </w:rPr>
      </w:pPr>
      <w:r>
        <w:rPr>
          <w:color w:val="4A442A" w:themeColor="background2" w:themeShade="40"/>
        </w:rPr>
        <w:t>Civil Status  :</w:t>
      </w:r>
      <w:r>
        <w:rPr>
          <w:color w:val="4A442A" w:themeColor="background2" w:themeShade="40"/>
        </w:rPr>
        <w:tab/>
        <w:t>Single</w:t>
      </w:r>
    </w:p>
    <w:p w:rsidR="00556E4B" w:rsidRPr="008A2636" w:rsidRDefault="00556E4B" w:rsidP="00556E4B">
      <w:pPr>
        <w:pStyle w:val="Profile"/>
        <w:rPr>
          <w:color w:val="4A442A" w:themeColor="background2" w:themeShade="40"/>
        </w:rPr>
      </w:pPr>
      <w:r w:rsidRPr="008A2636">
        <w:rPr>
          <w:color w:val="4A442A" w:themeColor="background2" w:themeShade="40"/>
        </w:rPr>
        <w:t>Birthday</w:t>
      </w:r>
      <w:r w:rsidRPr="008A2636">
        <w:rPr>
          <w:color w:val="4A442A" w:themeColor="background2" w:themeShade="40"/>
        </w:rPr>
        <w:tab/>
        <w:t>:</w:t>
      </w:r>
      <w:r w:rsidRPr="008A2636">
        <w:rPr>
          <w:color w:val="4A442A" w:themeColor="background2" w:themeShade="40"/>
        </w:rPr>
        <w:tab/>
      </w:r>
      <w:r>
        <w:rPr>
          <w:color w:val="4A442A" w:themeColor="background2" w:themeShade="40"/>
        </w:rPr>
        <w:t>August 13, 1996</w:t>
      </w:r>
    </w:p>
    <w:p w:rsidR="00556E4B" w:rsidRPr="008A2636" w:rsidRDefault="00556E4B" w:rsidP="00556E4B">
      <w:pPr>
        <w:pStyle w:val="Profile"/>
        <w:rPr>
          <w:color w:val="4A442A" w:themeColor="background2" w:themeShade="40"/>
        </w:rPr>
      </w:pPr>
      <w:r>
        <w:rPr>
          <w:color w:val="4A442A" w:themeColor="background2" w:themeShade="40"/>
        </w:rPr>
        <w:t>Age</w:t>
      </w:r>
      <w:r>
        <w:rPr>
          <w:color w:val="4A442A" w:themeColor="background2" w:themeShade="40"/>
        </w:rPr>
        <w:tab/>
        <w:t>:</w:t>
      </w:r>
      <w:r>
        <w:rPr>
          <w:color w:val="4A442A" w:themeColor="background2" w:themeShade="40"/>
        </w:rPr>
        <w:tab/>
        <w:t>19</w:t>
      </w:r>
    </w:p>
    <w:p w:rsidR="00556E4B" w:rsidRPr="008A2636" w:rsidRDefault="00556E4B" w:rsidP="00556E4B">
      <w:pPr>
        <w:pStyle w:val="Profile"/>
        <w:rPr>
          <w:color w:val="4A442A" w:themeColor="background2" w:themeShade="40"/>
        </w:rPr>
      </w:pPr>
      <w:r w:rsidRPr="008A2636">
        <w:rPr>
          <w:color w:val="4A442A" w:themeColor="background2" w:themeShade="40"/>
        </w:rPr>
        <w:t>Religion</w:t>
      </w:r>
      <w:r w:rsidRPr="008A2636">
        <w:rPr>
          <w:color w:val="4A442A" w:themeColor="background2" w:themeShade="40"/>
        </w:rPr>
        <w:tab/>
        <w:t xml:space="preserve">: </w:t>
      </w:r>
      <w:r w:rsidRPr="008A2636">
        <w:rPr>
          <w:color w:val="4A442A" w:themeColor="background2" w:themeShade="40"/>
        </w:rPr>
        <w:tab/>
        <w:t>Roman Catholic</w:t>
      </w:r>
    </w:p>
    <w:p w:rsidR="00855A38" w:rsidRDefault="00855A38" w:rsidP="00E61D43">
      <w:pPr>
        <w:pStyle w:val="ResumeSections"/>
        <w:rPr>
          <w:color w:val="4A442A" w:themeColor="background2" w:themeShade="40"/>
        </w:rPr>
      </w:pPr>
    </w:p>
    <w:p w:rsidR="00AF65F3" w:rsidRDefault="00AF65F3" w:rsidP="00E61D43">
      <w:pPr>
        <w:pStyle w:val="ResumeSections"/>
        <w:rPr>
          <w:color w:val="4A442A" w:themeColor="background2" w:themeShade="40"/>
        </w:rPr>
      </w:pPr>
    </w:p>
    <w:p w:rsidR="00855A38" w:rsidRDefault="00E61D43" w:rsidP="00E61D43">
      <w:pPr>
        <w:pStyle w:val="ResumeSections"/>
        <w:rPr>
          <w:color w:val="4A442A" w:themeColor="background2" w:themeShade="40"/>
        </w:rPr>
      </w:pPr>
      <w:r w:rsidRPr="008A2636">
        <w:rPr>
          <w:color w:val="4A442A" w:themeColor="background2" w:themeShade="40"/>
        </w:rPr>
        <w:t>Character Refferences</w:t>
      </w:r>
    </w:p>
    <w:p w:rsidR="00E61D43" w:rsidRPr="008A2636" w:rsidRDefault="00E61D43" w:rsidP="00E61D43">
      <w:pPr>
        <w:pStyle w:val="ResumeSections"/>
        <w:rPr>
          <w:color w:val="4A442A" w:themeColor="background2" w:themeShade="40"/>
          <w:sz w:val="20"/>
        </w:rPr>
      </w:pPr>
      <w:r w:rsidRPr="008A2636">
        <w:rPr>
          <w:color w:val="948A54" w:themeColor="background2" w:themeShade="80"/>
          <w:sz w:val="20"/>
        </w:rPr>
        <w:tab/>
      </w:r>
    </w:p>
    <w:p w:rsidR="00E61D43" w:rsidRPr="009A0361" w:rsidRDefault="00AF65F3" w:rsidP="00DD4161">
      <w:pPr>
        <w:pStyle w:val="ResumeSections"/>
        <w:numPr>
          <w:ilvl w:val="0"/>
          <w:numId w:val="4"/>
        </w:numPr>
        <w:rPr>
          <w:color w:val="4A442A" w:themeColor="background2" w:themeShade="40"/>
        </w:rPr>
      </w:pPr>
      <w:r w:rsidRPr="009A0361">
        <w:rPr>
          <w:color w:val="4A442A" w:themeColor="background2" w:themeShade="40"/>
        </w:rPr>
        <w:t xml:space="preserve">Mrs. </w:t>
      </w:r>
      <w:r w:rsidR="00DD4161" w:rsidRPr="009A0361">
        <w:rPr>
          <w:color w:val="4A442A" w:themeColor="background2" w:themeShade="40"/>
        </w:rPr>
        <w:t>Eleine Visda</w:t>
      </w:r>
    </w:p>
    <w:p w:rsidR="00E61D43" w:rsidRPr="009A0361" w:rsidRDefault="00323897" w:rsidP="00E61D43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>Head, Office of the Student Affairs</w:t>
      </w:r>
    </w:p>
    <w:p w:rsidR="00323897" w:rsidRPr="009A0361" w:rsidRDefault="00323897" w:rsidP="00E61D43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>Arellano University</w:t>
      </w:r>
    </w:p>
    <w:p w:rsidR="00DD4161" w:rsidRPr="009A0361" w:rsidRDefault="00442728" w:rsidP="00AF65F3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>09392772588</w:t>
      </w:r>
    </w:p>
    <w:p w:rsidR="00DD4161" w:rsidRDefault="00DD4161" w:rsidP="00DD4161">
      <w:pPr>
        <w:pStyle w:val="ResumeSections"/>
        <w:ind w:left="720"/>
        <w:rPr>
          <w:color w:val="4A442A" w:themeColor="background2" w:themeShade="40"/>
          <w:sz w:val="20"/>
        </w:rPr>
      </w:pPr>
    </w:p>
    <w:p w:rsidR="00472FD7" w:rsidRPr="009A0361" w:rsidRDefault="00AF65F3" w:rsidP="00472FD7">
      <w:pPr>
        <w:pStyle w:val="ResumeSections"/>
        <w:numPr>
          <w:ilvl w:val="0"/>
          <w:numId w:val="4"/>
        </w:numPr>
        <w:rPr>
          <w:color w:val="4A442A" w:themeColor="background2" w:themeShade="40"/>
        </w:rPr>
      </w:pPr>
      <w:r w:rsidRPr="009A0361">
        <w:rPr>
          <w:color w:val="4A442A" w:themeColor="background2" w:themeShade="40"/>
        </w:rPr>
        <w:t xml:space="preserve">Mr. </w:t>
      </w:r>
      <w:r w:rsidR="00556E4B" w:rsidRPr="009A0361">
        <w:rPr>
          <w:color w:val="4A442A" w:themeColor="background2" w:themeShade="40"/>
        </w:rPr>
        <w:t>Rod</w:t>
      </w:r>
      <w:r w:rsidRPr="009A0361">
        <w:rPr>
          <w:color w:val="4A442A" w:themeColor="background2" w:themeShade="40"/>
        </w:rPr>
        <w:t>el</w:t>
      </w:r>
      <w:r w:rsidR="00556E4B" w:rsidRPr="009A0361">
        <w:rPr>
          <w:color w:val="4A442A" w:themeColor="background2" w:themeShade="40"/>
        </w:rPr>
        <w:t xml:space="preserve"> Campang</w:t>
      </w:r>
    </w:p>
    <w:p w:rsidR="00472FD7" w:rsidRPr="009A0361" w:rsidRDefault="00556E4B" w:rsidP="00472FD7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 xml:space="preserve">Sr. Data Proccessing Associate </w:t>
      </w:r>
    </w:p>
    <w:p w:rsidR="00AD0C15" w:rsidRPr="009A0361" w:rsidRDefault="00AF65F3" w:rsidP="00472FD7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 xml:space="preserve">Bayview Technologies </w:t>
      </w:r>
    </w:p>
    <w:p w:rsidR="00472FD7" w:rsidRPr="009A0361" w:rsidRDefault="00472FD7" w:rsidP="00472FD7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>09169982523</w:t>
      </w:r>
    </w:p>
    <w:p w:rsidR="00472FD7" w:rsidRDefault="00472FD7" w:rsidP="00472FD7">
      <w:pPr>
        <w:pStyle w:val="ResumeSections"/>
        <w:ind w:left="720"/>
        <w:rPr>
          <w:color w:val="4A442A" w:themeColor="background2" w:themeShade="40"/>
          <w:sz w:val="20"/>
        </w:rPr>
      </w:pPr>
    </w:p>
    <w:p w:rsidR="00E61D43" w:rsidRPr="009A0361" w:rsidRDefault="00AF65F3" w:rsidP="00D55F76">
      <w:pPr>
        <w:pStyle w:val="ResumeSections"/>
        <w:numPr>
          <w:ilvl w:val="0"/>
          <w:numId w:val="4"/>
        </w:numPr>
        <w:rPr>
          <w:color w:val="4A442A" w:themeColor="background2" w:themeShade="40"/>
        </w:rPr>
      </w:pPr>
      <w:r w:rsidRPr="009A0361">
        <w:rPr>
          <w:color w:val="4A442A" w:themeColor="background2" w:themeShade="40"/>
        </w:rPr>
        <w:t>Leo Alejandro Ph.D</w:t>
      </w:r>
    </w:p>
    <w:p w:rsidR="00DD4161" w:rsidRPr="009A0361" w:rsidRDefault="00472FD7" w:rsidP="009A0ED8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 xml:space="preserve">Professor, </w:t>
      </w:r>
      <w:r w:rsidR="00AD0C15" w:rsidRPr="009A0361">
        <w:rPr>
          <w:b w:val="0"/>
          <w:color w:val="4A442A" w:themeColor="background2" w:themeShade="40"/>
          <w:sz w:val="20"/>
        </w:rPr>
        <w:t xml:space="preserve"> College of Computer Studies</w:t>
      </w:r>
    </w:p>
    <w:p w:rsidR="00AD0C15" w:rsidRPr="009A0361" w:rsidRDefault="00AD0C15" w:rsidP="009A0ED8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>Arellano University</w:t>
      </w:r>
    </w:p>
    <w:p w:rsidR="00E61D43" w:rsidRPr="009A0361" w:rsidRDefault="00472FD7" w:rsidP="009A0ED8">
      <w:pPr>
        <w:pStyle w:val="ResumeSections"/>
        <w:ind w:left="720"/>
        <w:rPr>
          <w:b w:val="0"/>
          <w:color w:val="4A442A" w:themeColor="background2" w:themeShade="40"/>
          <w:sz w:val="20"/>
        </w:rPr>
      </w:pPr>
      <w:r w:rsidRPr="009A0361">
        <w:rPr>
          <w:b w:val="0"/>
          <w:color w:val="4A442A" w:themeColor="background2" w:themeShade="40"/>
          <w:sz w:val="20"/>
        </w:rPr>
        <w:t>09177147636</w:t>
      </w:r>
    </w:p>
    <w:p w:rsidR="00DD4161" w:rsidRDefault="00DD4161" w:rsidP="009A0ED8">
      <w:pPr>
        <w:pStyle w:val="ResumeSections"/>
        <w:ind w:left="720"/>
        <w:rPr>
          <w:color w:val="4A442A" w:themeColor="background2" w:themeShade="40"/>
          <w:sz w:val="20"/>
        </w:rPr>
      </w:pPr>
    </w:p>
    <w:p w:rsidR="00DD4161" w:rsidRDefault="00DD4161" w:rsidP="009A0ED8">
      <w:pPr>
        <w:pStyle w:val="ResumeSections"/>
        <w:ind w:left="720"/>
        <w:rPr>
          <w:color w:val="4A442A" w:themeColor="background2" w:themeShade="40"/>
          <w:sz w:val="20"/>
        </w:rPr>
      </w:pPr>
    </w:p>
    <w:p w:rsidR="00DD4161" w:rsidRDefault="00DD4161" w:rsidP="00DD4161">
      <w:pPr>
        <w:pStyle w:val="ResumeSections"/>
        <w:rPr>
          <w:color w:val="4A442A" w:themeColor="background2" w:themeShade="40"/>
          <w:sz w:val="20"/>
        </w:rPr>
      </w:pPr>
    </w:p>
    <w:p w:rsidR="00CB3EEF" w:rsidRPr="008A2636" w:rsidRDefault="00CB3EEF" w:rsidP="009A0ED8">
      <w:pPr>
        <w:pStyle w:val="ResumeSections"/>
        <w:ind w:left="720"/>
        <w:rPr>
          <w:color w:val="4A442A" w:themeColor="background2" w:themeShade="40"/>
          <w:sz w:val="20"/>
        </w:rPr>
      </w:pPr>
    </w:p>
    <w:p w:rsidR="006B747A" w:rsidRPr="008A2636" w:rsidRDefault="006B747A" w:rsidP="006B747A">
      <w:pPr>
        <w:pStyle w:val="ResumeSections"/>
        <w:ind w:left="720"/>
        <w:rPr>
          <w:color w:val="4A442A" w:themeColor="background2" w:themeShade="40"/>
          <w:sz w:val="20"/>
        </w:rPr>
      </w:pPr>
    </w:p>
    <w:sectPr w:rsidR="006B747A" w:rsidRPr="008A2636" w:rsidSect="000F1E4D">
      <w:headerReference w:type="default" r:id="rId11"/>
      <w:headerReference w:type="first" r:id="rId12"/>
      <w:pgSz w:w="11907" w:h="16839" w:code="9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DDB" w:rsidRDefault="00423DDB">
      <w:r>
        <w:separator/>
      </w:r>
    </w:p>
  </w:endnote>
  <w:endnote w:type="continuationSeparator" w:id="0">
    <w:p w:rsidR="00423DDB" w:rsidRDefault="0042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DDB" w:rsidRDefault="00423DDB">
      <w:r>
        <w:separator/>
      </w:r>
    </w:p>
  </w:footnote>
  <w:footnote w:type="continuationSeparator" w:id="0">
    <w:p w:rsidR="00423DDB" w:rsidRDefault="0042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D11" w:rsidRDefault="00855A38" w:rsidP="00596DCB">
    <w:pPr>
      <w:pStyle w:val="NamePage2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-232410</wp:posOffset>
              </wp:positionH>
              <wp:positionV relativeFrom="paragraph">
                <wp:posOffset>600075</wp:posOffset>
              </wp:positionV>
              <wp:extent cx="6400800" cy="9361805"/>
              <wp:effectExtent l="0" t="0" r="19050" b="10795"/>
              <wp:wrapNone/>
              <wp:docPr id="2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00800" cy="93618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2FF173" id="Rectangle 23" o:spid="_x0000_s1026" style="position:absolute;margin-left:-18.3pt;margin-top:47.25pt;width:7in;height:737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" filled="f" strokecolor="#938953 [1614]" strokeweight="2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341630</wp:posOffset>
              </wp:positionH>
              <wp:positionV relativeFrom="paragraph">
                <wp:posOffset>405765</wp:posOffset>
              </wp:positionV>
              <wp:extent cx="2623185" cy="397510"/>
              <wp:effectExtent l="0" t="0" r="5715" b="254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3185" cy="397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047B" w:rsidRPr="00C5047B" w:rsidRDefault="00C5047B" w:rsidP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  <w:r w:rsidRPr="00C5047B"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40"/>
                              <w:szCs w:val="40"/>
                            </w:rPr>
                            <w:t>Jerome Pastor</w:t>
                          </w:r>
                        </w:p>
                        <w:p w:rsidR="00C5047B" w:rsidRPr="00C5047B" w:rsidRDefault="00C5047B" w:rsidP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 w:rsidP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 w:rsidP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 w:rsidP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 w:rsidP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 w:rsidP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8A2636" w:rsidRPr="008A2636" w:rsidRDefault="008A2636">
                          <w:pPr>
                            <w:rPr>
                              <w:rFonts w:ascii="Bookman Old Style" w:hAnsi="Bookman Old Style"/>
                              <w:color w:val="4A442A" w:themeColor="background2" w:themeShade="40"/>
                              <w:sz w:val="4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.9pt;margin-top:31.95pt;width:206.55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" stroked="f">
              <v:textbox>
                <w:txbxContent>
                  <w:p w:rsidR="00C5047B" w:rsidRPr="00C5047B" w:rsidRDefault="00C5047B" w:rsidP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  <w:r w:rsidRPr="00C5047B"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40"/>
                        <w:szCs w:val="40"/>
                      </w:rPr>
                      <w:t>Jerome Pastor</w:t>
                    </w:r>
                  </w:p>
                  <w:p w:rsidR="00C5047B" w:rsidRPr="00C5047B" w:rsidRDefault="00C5047B" w:rsidP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 w:rsidP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 w:rsidP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 w:rsidP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 w:rsidP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 w:rsidP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8A2636" w:rsidRPr="008A2636" w:rsidRDefault="008A2636">
                    <w:pPr>
                      <w:rPr>
                        <w:rFonts w:ascii="Bookman Old Style" w:hAnsi="Bookman Old Style"/>
                        <w:color w:val="4A442A" w:themeColor="background2" w:themeShade="40"/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341630</wp:posOffset>
              </wp:positionH>
              <wp:positionV relativeFrom="paragraph">
                <wp:posOffset>453390</wp:posOffset>
              </wp:positionV>
              <wp:extent cx="2623185" cy="254000"/>
              <wp:effectExtent l="0" t="0" r="5715" b="0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23185" cy="254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FD3AD7" id="Rectangle 24" o:spid="_x0000_s1026" style="position:absolute;margin-left:26.9pt;margin-top:35.7pt;width:206.5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" fillcolor="white [3212]" stroked="f" strokeweight="2pt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95" w:rsidRDefault="00AE2695" w:rsidP="00AE2695">
    <w:pPr>
      <w:pStyle w:val="SubmitResume"/>
      <w:tabs>
        <w:tab w:val="left" w:pos="9300"/>
      </w:tabs>
      <w:ind w:left="0" w:right="260"/>
    </w:pPr>
  </w:p>
  <w:p w:rsidR="005E3E60" w:rsidRPr="005D3C89" w:rsidRDefault="00855A38" w:rsidP="00175FAB">
    <w:pPr>
      <w:pStyle w:val="Nam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-231775</wp:posOffset>
              </wp:positionH>
              <wp:positionV relativeFrom="paragraph">
                <wp:posOffset>274955</wp:posOffset>
              </wp:positionV>
              <wp:extent cx="6400800" cy="9375775"/>
              <wp:effectExtent l="0" t="0" r="19050" b="15875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00800" cy="9375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68A30" id="Rectangle 21" o:spid="_x0000_s1026" style="position:absolute;margin-left:-18.25pt;margin-top:21.65pt;width:7in;height:73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" filled="f" strokecolor="#938953 [1614]" strokeweight="2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334010</wp:posOffset>
              </wp:positionH>
              <wp:positionV relativeFrom="paragraph">
                <wp:posOffset>65405</wp:posOffset>
              </wp:positionV>
              <wp:extent cx="2655570" cy="374015"/>
              <wp:effectExtent l="0" t="0" r="0" b="698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5570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3D37" w:rsidRPr="00C5047B" w:rsidRDefault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  <w:r w:rsidRPr="00C5047B"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40"/>
                              <w:szCs w:val="40"/>
                            </w:rPr>
                            <w:t>Jerome Pastor</w:t>
                          </w:r>
                        </w:p>
                        <w:p w:rsidR="00C5047B" w:rsidRPr="00C5047B" w:rsidRDefault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  <w:p w:rsidR="00C5047B" w:rsidRPr="00C5047B" w:rsidRDefault="00C5047B">
                          <w:pPr>
                            <w:rPr>
                              <w:rFonts w:ascii="Bookman Old Style" w:hAnsi="Bookman Old Style"/>
                              <w:b/>
                              <w:color w:val="4A442A" w:themeColor="background2" w:themeShade="40"/>
                              <w:sz w:val="56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6.3pt;margin-top:5.15pt;width:209.1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" stroked="f">
              <v:textbox>
                <w:txbxContent>
                  <w:p w:rsidR="00A33D37" w:rsidRPr="00C5047B" w:rsidRDefault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  <w:r w:rsidRPr="00C5047B"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40"/>
                        <w:szCs w:val="40"/>
                      </w:rPr>
                      <w:t>Jerome Pastor</w:t>
                    </w:r>
                  </w:p>
                  <w:p w:rsidR="00C5047B" w:rsidRPr="00C5047B" w:rsidRDefault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  <w:p w:rsidR="00C5047B" w:rsidRPr="00C5047B" w:rsidRDefault="00C5047B">
                    <w:pPr>
                      <w:rPr>
                        <w:rFonts w:ascii="Bookman Old Style" w:hAnsi="Bookman Old Style"/>
                        <w:b/>
                        <w:color w:val="4A442A" w:themeColor="background2" w:themeShade="40"/>
                        <w:sz w:val="56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65405</wp:posOffset>
              </wp:positionV>
              <wp:extent cx="2655570" cy="437515"/>
              <wp:effectExtent l="0" t="0" r="0" b="635"/>
              <wp:wrapNone/>
              <wp:docPr id="2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55570" cy="4375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55D127" id="Rectangle 22" o:spid="_x0000_s1026" style="position:absolute;margin-left:26.25pt;margin-top:5.15pt;width:209.1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" fillcolor="white [3212]" stroked="f" strokeweight="2pt">
              <v:path arrowok="t"/>
            </v:rect>
          </w:pict>
        </mc:Fallback>
      </mc:AlternateContent>
    </w:r>
    <w:r w:rsidR="00175FAB">
      <w:t xml:space="preserve"> </w:t>
    </w:r>
  </w:p>
  <w:p w:rsidR="00855A38" w:rsidRPr="00855A38" w:rsidRDefault="00855A38" w:rsidP="00855A38">
    <w:pPr>
      <w:pStyle w:val="NoSpacing"/>
      <w:ind w:left="720"/>
      <w:rPr>
        <w:color w:val="4A442A" w:themeColor="background2" w:themeShade="40"/>
      </w:rPr>
    </w:pPr>
  </w:p>
  <w:p w:rsidR="00FB6DFB" w:rsidRPr="00C5047B" w:rsidRDefault="00DD4161" w:rsidP="00D55F76">
    <w:pPr>
      <w:pStyle w:val="NoSpacing"/>
      <w:numPr>
        <w:ilvl w:val="0"/>
        <w:numId w:val="6"/>
      </w:numPr>
      <w:rPr>
        <w:color w:val="4A442A" w:themeColor="background2" w:themeShade="40"/>
      </w:rPr>
    </w:pPr>
    <w:r>
      <w:rPr>
        <w:rFonts w:cs="Arial"/>
        <w:szCs w:val="24"/>
      </w:rPr>
      <w:t>4</w:t>
    </w:r>
    <w:r w:rsidR="00556E4B">
      <w:rPr>
        <w:rFonts w:cs="Arial"/>
        <w:szCs w:val="24"/>
      </w:rPr>
      <w:t>1</w:t>
    </w:r>
    <w:r w:rsidR="00C5047B" w:rsidRPr="00C5047B">
      <w:rPr>
        <w:rFonts w:cs="Arial"/>
        <w:szCs w:val="24"/>
      </w:rPr>
      <w:t xml:space="preserve">09-B Mascardo Street, </w:t>
    </w:r>
    <w:r w:rsidR="00C5047B">
      <w:rPr>
        <w:rFonts w:cs="Arial"/>
        <w:szCs w:val="24"/>
      </w:rPr>
      <w:t>Brgy. Bangkal</w:t>
    </w:r>
    <w:r w:rsidR="009D5EFA" w:rsidRPr="00C5047B">
      <w:rPr>
        <w:color w:val="4A442A" w:themeColor="background2" w:themeShade="40"/>
      </w:rPr>
      <w:t xml:space="preserve">, </w:t>
    </w:r>
    <w:r w:rsidR="00C5047B">
      <w:rPr>
        <w:color w:val="4A442A" w:themeColor="background2" w:themeShade="40"/>
      </w:rPr>
      <w:t>Makati City</w:t>
    </w:r>
  </w:p>
  <w:p w:rsidR="00C5047B" w:rsidRDefault="00C5047B" w:rsidP="00D55F76">
    <w:pPr>
      <w:pStyle w:val="NoSpacing"/>
      <w:numPr>
        <w:ilvl w:val="0"/>
        <w:numId w:val="6"/>
      </w:numPr>
      <w:rPr>
        <w:color w:val="4A442A" w:themeColor="background2" w:themeShade="40"/>
      </w:rPr>
    </w:pPr>
    <w:r w:rsidRPr="003324D4">
      <w:t>jerome.pastor@yahoo.com.ph</w:t>
    </w:r>
  </w:p>
  <w:p w:rsidR="00FB6DFB" w:rsidRPr="008A2636" w:rsidRDefault="00556E4B" w:rsidP="00D55F76">
    <w:pPr>
      <w:pStyle w:val="NoSpacing"/>
      <w:numPr>
        <w:ilvl w:val="0"/>
        <w:numId w:val="6"/>
      </w:numPr>
      <w:rPr>
        <w:color w:val="4A442A" w:themeColor="background2" w:themeShade="40"/>
      </w:rPr>
    </w:pPr>
    <w:r>
      <w:rPr>
        <w:color w:val="4A442A" w:themeColor="background2" w:themeShade="40"/>
      </w:rPr>
      <w:t>09289922704</w:t>
    </w:r>
  </w:p>
  <w:p w:rsidR="00175FAB" w:rsidRDefault="00175FAB" w:rsidP="00175FAB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65pt;height:10.65pt" o:bullet="t">
        <v:imagedata r:id="rId1" o:title="mso1420"/>
      </v:shape>
    </w:pict>
  </w:numPicBullet>
  <w:abstractNum w:abstractNumId="0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F7A4E"/>
    <w:multiLevelType w:val="singleLevel"/>
    <w:tmpl w:val="3409000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3" w15:restartNumberingAfterBreak="0">
    <w:nsid w:val="5461586B"/>
    <w:multiLevelType w:val="hybridMultilevel"/>
    <w:tmpl w:val="6B342590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F0AE8"/>
    <w:multiLevelType w:val="multilevel"/>
    <w:tmpl w:val="3ACE620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286D"/>
    <w:multiLevelType w:val="hybridMultilevel"/>
    <w:tmpl w:val="21CE476E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FA"/>
    <w:rsid w:val="00011B8B"/>
    <w:rsid w:val="000650D9"/>
    <w:rsid w:val="00070CD0"/>
    <w:rsid w:val="000835C2"/>
    <w:rsid w:val="000A01F6"/>
    <w:rsid w:val="000A0CB0"/>
    <w:rsid w:val="000B2299"/>
    <w:rsid w:val="000B242D"/>
    <w:rsid w:val="000D0C0D"/>
    <w:rsid w:val="000D22F8"/>
    <w:rsid w:val="000D272E"/>
    <w:rsid w:val="000F0FAD"/>
    <w:rsid w:val="000F1E4D"/>
    <w:rsid w:val="001108D5"/>
    <w:rsid w:val="0011115C"/>
    <w:rsid w:val="00134898"/>
    <w:rsid w:val="001361D2"/>
    <w:rsid w:val="0014202C"/>
    <w:rsid w:val="001672AA"/>
    <w:rsid w:val="00175FAB"/>
    <w:rsid w:val="00182BA0"/>
    <w:rsid w:val="001A6CA8"/>
    <w:rsid w:val="001B3507"/>
    <w:rsid w:val="001C661D"/>
    <w:rsid w:val="002023A0"/>
    <w:rsid w:val="00213BD7"/>
    <w:rsid w:val="00222F68"/>
    <w:rsid w:val="00253B6A"/>
    <w:rsid w:val="00262836"/>
    <w:rsid w:val="00262E25"/>
    <w:rsid w:val="00280AEA"/>
    <w:rsid w:val="00280CEC"/>
    <w:rsid w:val="00290F83"/>
    <w:rsid w:val="002B2E78"/>
    <w:rsid w:val="002B6F24"/>
    <w:rsid w:val="00323897"/>
    <w:rsid w:val="00324E8F"/>
    <w:rsid w:val="003324D4"/>
    <w:rsid w:val="00337DAB"/>
    <w:rsid w:val="00366856"/>
    <w:rsid w:val="00423DDB"/>
    <w:rsid w:val="00436CDB"/>
    <w:rsid w:val="00442728"/>
    <w:rsid w:val="00472FD7"/>
    <w:rsid w:val="004A430B"/>
    <w:rsid w:val="004D2577"/>
    <w:rsid w:val="004D4C85"/>
    <w:rsid w:val="004E2B96"/>
    <w:rsid w:val="004F1287"/>
    <w:rsid w:val="0050669C"/>
    <w:rsid w:val="005275CA"/>
    <w:rsid w:val="00541004"/>
    <w:rsid w:val="0054233F"/>
    <w:rsid w:val="00547AA4"/>
    <w:rsid w:val="00556E4B"/>
    <w:rsid w:val="00567402"/>
    <w:rsid w:val="00596DCB"/>
    <w:rsid w:val="005A07BC"/>
    <w:rsid w:val="005B37C4"/>
    <w:rsid w:val="005B423F"/>
    <w:rsid w:val="005B4E56"/>
    <w:rsid w:val="005D3C89"/>
    <w:rsid w:val="005E3E60"/>
    <w:rsid w:val="00602442"/>
    <w:rsid w:val="00626392"/>
    <w:rsid w:val="00640AE7"/>
    <w:rsid w:val="00640D6F"/>
    <w:rsid w:val="00645291"/>
    <w:rsid w:val="006627C1"/>
    <w:rsid w:val="00690042"/>
    <w:rsid w:val="006B747A"/>
    <w:rsid w:val="006E01EC"/>
    <w:rsid w:val="006E1D11"/>
    <w:rsid w:val="00705698"/>
    <w:rsid w:val="00706742"/>
    <w:rsid w:val="0070688C"/>
    <w:rsid w:val="00714ECB"/>
    <w:rsid w:val="007164D7"/>
    <w:rsid w:val="007201BA"/>
    <w:rsid w:val="00743AD3"/>
    <w:rsid w:val="00757F76"/>
    <w:rsid w:val="007830A8"/>
    <w:rsid w:val="007A4CA4"/>
    <w:rsid w:val="007B19CA"/>
    <w:rsid w:val="007C1E1A"/>
    <w:rsid w:val="008036BF"/>
    <w:rsid w:val="00853AFB"/>
    <w:rsid w:val="00855A38"/>
    <w:rsid w:val="00864C53"/>
    <w:rsid w:val="00880B7C"/>
    <w:rsid w:val="0088537B"/>
    <w:rsid w:val="008A2636"/>
    <w:rsid w:val="008A4CEB"/>
    <w:rsid w:val="008B54CD"/>
    <w:rsid w:val="008C3801"/>
    <w:rsid w:val="008E0836"/>
    <w:rsid w:val="008F11C0"/>
    <w:rsid w:val="009147D0"/>
    <w:rsid w:val="009247EC"/>
    <w:rsid w:val="009358A2"/>
    <w:rsid w:val="00943860"/>
    <w:rsid w:val="00962487"/>
    <w:rsid w:val="00986FD7"/>
    <w:rsid w:val="00987546"/>
    <w:rsid w:val="009958AB"/>
    <w:rsid w:val="009A0361"/>
    <w:rsid w:val="009A0ED8"/>
    <w:rsid w:val="009A4B4F"/>
    <w:rsid w:val="009B5C26"/>
    <w:rsid w:val="009D1537"/>
    <w:rsid w:val="009D5EFA"/>
    <w:rsid w:val="00A23073"/>
    <w:rsid w:val="00A33D37"/>
    <w:rsid w:val="00A3550C"/>
    <w:rsid w:val="00A65C37"/>
    <w:rsid w:val="00A8288F"/>
    <w:rsid w:val="00AB555D"/>
    <w:rsid w:val="00AC5C38"/>
    <w:rsid w:val="00AD0C15"/>
    <w:rsid w:val="00AE2695"/>
    <w:rsid w:val="00AF65F3"/>
    <w:rsid w:val="00B156EE"/>
    <w:rsid w:val="00B15895"/>
    <w:rsid w:val="00B7148A"/>
    <w:rsid w:val="00B82873"/>
    <w:rsid w:val="00B864F9"/>
    <w:rsid w:val="00BB24B1"/>
    <w:rsid w:val="00BC469E"/>
    <w:rsid w:val="00BF7A7E"/>
    <w:rsid w:val="00C24B48"/>
    <w:rsid w:val="00C47F1B"/>
    <w:rsid w:val="00C5047B"/>
    <w:rsid w:val="00C65629"/>
    <w:rsid w:val="00C90F21"/>
    <w:rsid w:val="00C92D2B"/>
    <w:rsid w:val="00CB3EEF"/>
    <w:rsid w:val="00CC225B"/>
    <w:rsid w:val="00CE5695"/>
    <w:rsid w:val="00D00B1D"/>
    <w:rsid w:val="00D2615E"/>
    <w:rsid w:val="00D553E9"/>
    <w:rsid w:val="00D55F76"/>
    <w:rsid w:val="00D71C3B"/>
    <w:rsid w:val="00D7518E"/>
    <w:rsid w:val="00D754EE"/>
    <w:rsid w:val="00D8254E"/>
    <w:rsid w:val="00D870E1"/>
    <w:rsid w:val="00DA1D34"/>
    <w:rsid w:val="00DA5E3B"/>
    <w:rsid w:val="00DA7FA1"/>
    <w:rsid w:val="00DD4161"/>
    <w:rsid w:val="00E209B6"/>
    <w:rsid w:val="00E40C0D"/>
    <w:rsid w:val="00E61D43"/>
    <w:rsid w:val="00E623FF"/>
    <w:rsid w:val="00E6361B"/>
    <w:rsid w:val="00E64A9F"/>
    <w:rsid w:val="00E9119D"/>
    <w:rsid w:val="00E96386"/>
    <w:rsid w:val="00EA02E6"/>
    <w:rsid w:val="00EB4198"/>
    <w:rsid w:val="00EB5C96"/>
    <w:rsid w:val="00ED6996"/>
    <w:rsid w:val="00F42169"/>
    <w:rsid w:val="00F70F56"/>
    <w:rsid w:val="00F710FA"/>
    <w:rsid w:val="00F87F61"/>
    <w:rsid w:val="00FA12CE"/>
    <w:rsid w:val="00FA1FC6"/>
    <w:rsid w:val="00FA51BD"/>
    <w:rsid w:val="00FB6DFB"/>
    <w:rsid w:val="00FC3BC7"/>
    <w:rsid w:val="00FC4CA0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  <w14:docId w14:val="658E55E6"/>
  <w15:docId w15:val="{FB3C64DC-73CD-4230-8266-D740CEE2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5FAB"/>
    <w:rPr>
      <w:rFonts w:ascii="Garamond" w:hAnsi="Garamond"/>
    </w:rPr>
  </w:style>
  <w:style w:type="paragraph" w:customStyle="1" w:styleId="NoSpacing1">
    <w:name w:val="No Spacing1"/>
    <w:uiPriority w:val="1"/>
    <w:qFormat/>
    <w:rsid w:val="00C5047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-\Downloads\TS01036257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InstallAddIn" Type="http://schemas.openxmlformats.org/officeDocument/2006/relationships/image" Target="images/install_add_in_32x32.ico"/><Relationship Id="MonsterUpload" Type="http://schemas.openxmlformats.org/officeDocument/2006/relationships/image" Target="images/upload_32x32.ico"/><Relationship Id="careericon" Type="http://schemas.openxmlformats.org/officeDocument/2006/relationships/image" Target="images/career_center_32x32.ico"/><Relationship Id="MonsterLogo" Type="http://schemas.openxmlformats.org/officeDocument/2006/relationships/image" Target="images/monster_m_32x32.ico"/></Relationships>
</file>

<file path=customUI/customUI.xml><?xml version="1.0" encoding="utf-8"?>
<customUI xmlns="http://schemas.microsoft.com/office/2006/01/customui">
  <ribbon>
    <tabs>
      <tab id="TabMonster" label="Monster" insertBeforeMso="TabHome">
        <group id="MonsterAddInGroup" label="Install Add-In" getVisible="GetDownloadAddInEnabled">
          <button id="DownloadAddIn" label="Install Monster Resume Easy Submit" image="InstallAddIn" description="Install Monster Resume Easy Submit on this computer" screentip="Install Monster Resume Easy Submit on this computer" size="large" onAction="OnDownloadAddIn" getEnabled="GetDownloadAddInEnabled"/>
        </group>
        <group id="MonsterUploadGroup" label="Upload" getVisible="GetUploadResumeVisible">
          <button id="UploadResume" label="Upload Resume to Monster.com" image="MonsterUpload" description="Upload the current document to Monster.com" screentip="Upload the current document to Monster.com" size="large" onAction="OnUploadResume" getEnabled="GetUploadResumeVisible"/>
        </group>
        <group id="MonsterLinksGroup" label="Monster Links">
          <button id="OpenOpenMonster" label="Go to Monster.com" image="MonsterLogo" description="Open the Monster.com web site" screentip="Open the Monster.com web site" size="large" onAction="OnOpenMonster"/>
          <button id="OpenCareerCenter" label="Go to Office Online Career Center" image="careericon" description="Open the Office Online Career Center" screentip="Open the Office Online Career Center" size="large" onAction="OnOpenCareerCenter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BCFA9D-1F59-42F5-91CA-15852A02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TS010362570</Template>
  <TotalTime>19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Rod Campang</cp:lastModifiedBy>
  <cp:revision>6</cp:revision>
  <cp:lastPrinted>2014-03-11T06:12:00Z</cp:lastPrinted>
  <dcterms:created xsi:type="dcterms:W3CDTF">2019-06-11T10:45:00Z</dcterms:created>
  <dcterms:modified xsi:type="dcterms:W3CDTF">2019-06-11T11:04:00Z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